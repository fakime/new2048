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C095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F2E296A" wp14:editId="38F7AAA4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2C74F" w14:textId="5A4B5CD5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12C0D03" w14:textId="77777777">
        <w:tc>
          <w:tcPr>
            <w:tcW w:w="9210" w:type="dxa"/>
          </w:tcPr>
          <w:p w14:paraId="27E4D780" w14:textId="61D6BE20" w:rsidR="00C930E9" w:rsidRPr="00ED50C4" w:rsidRDefault="00505EF8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«2048 »</w:t>
            </w:r>
          </w:p>
        </w:tc>
      </w:tr>
    </w:tbl>
    <w:p w14:paraId="61FBF8D1" w14:textId="5CB5890C" w:rsidR="00CF39A8" w:rsidRDefault="00CF39A8">
      <w:pPr>
        <w:rPr>
          <w:sz w:val="52"/>
        </w:rPr>
      </w:pPr>
    </w:p>
    <w:p w14:paraId="1A8543C4" w14:textId="29FF5C52" w:rsidR="00CF39A8" w:rsidRDefault="00505EF8">
      <w:r w:rsidRPr="002D4894">
        <w:rPr>
          <w:noProof/>
        </w:rPr>
        <w:drawing>
          <wp:anchor distT="0" distB="0" distL="114300" distR="114300" simplePos="0" relativeHeight="251661312" behindDoc="0" locked="0" layoutInCell="1" allowOverlap="1" wp14:anchorId="65B37D24" wp14:editId="6CB05CF8">
            <wp:simplePos x="0" y="0"/>
            <wp:positionH relativeFrom="column">
              <wp:posOffset>787654</wp:posOffset>
            </wp:positionH>
            <wp:positionV relativeFrom="paragraph">
              <wp:posOffset>8890</wp:posOffset>
            </wp:positionV>
            <wp:extent cx="3997960" cy="5388610"/>
            <wp:effectExtent l="0" t="0" r="254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587E1" w14:textId="2FB41110" w:rsidR="004F521F" w:rsidRPr="0067729D" w:rsidRDefault="004F521F" w:rsidP="00ED50C4">
      <w:pPr>
        <w:pStyle w:val="Help"/>
        <w:jc w:val="center"/>
      </w:pPr>
      <w:r w:rsidRPr="0067729D">
        <w:t>Illustration</w:t>
      </w:r>
    </w:p>
    <w:p w14:paraId="6EBA75C3" w14:textId="5B59E993" w:rsidR="004F521F" w:rsidRDefault="004F521F" w:rsidP="004F521F">
      <w:pPr>
        <w:jc w:val="center"/>
      </w:pPr>
    </w:p>
    <w:p w14:paraId="0244AE6F" w14:textId="03E948F9" w:rsidR="004F521F" w:rsidRDefault="004F521F" w:rsidP="004F521F">
      <w:pPr>
        <w:jc w:val="center"/>
      </w:pPr>
    </w:p>
    <w:p w14:paraId="1FE47DB7" w14:textId="62156FC1" w:rsidR="004F521F" w:rsidRDefault="004F521F" w:rsidP="004F521F">
      <w:pPr>
        <w:jc w:val="center"/>
      </w:pPr>
    </w:p>
    <w:p w14:paraId="1BB7A176" w14:textId="70C580A1" w:rsidR="004F521F" w:rsidRDefault="004F521F" w:rsidP="004F521F">
      <w:pPr>
        <w:jc w:val="center"/>
      </w:pPr>
    </w:p>
    <w:p w14:paraId="6EB9FD63" w14:textId="76606B64" w:rsidR="004F521F" w:rsidRDefault="004F521F" w:rsidP="004F521F">
      <w:pPr>
        <w:jc w:val="center"/>
      </w:pPr>
    </w:p>
    <w:p w14:paraId="703AB0C7" w14:textId="6F834909" w:rsidR="004F521F" w:rsidRDefault="004F521F" w:rsidP="004F521F">
      <w:pPr>
        <w:jc w:val="center"/>
      </w:pPr>
    </w:p>
    <w:p w14:paraId="169CBF34" w14:textId="7B1D32A2" w:rsidR="004F521F" w:rsidRDefault="004F521F" w:rsidP="004F521F">
      <w:pPr>
        <w:jc w:val="center"/>
      </w:pPr>
    </w:p>
    <w:p w14:paraId="165FD994" w14:textId="6818283D" w:rsidR="004F521F" w:rsidRDefault="004F521F" w:rsidP="004F521F">
      <w:pPr>
        <w:jc w:val="center"/>
        <w:rPr>
          <w:i/>
        </w:rPr>
      </w:pPr>
    </w:p>
    <w:p w14:paraId="762AB244" w14:textId="20FF09D4" w:rsidR="004F521F" w:rsidRDefault="004F521F" w:rsidP="004F521F">
      <w:pPr>
        <w:jc w:val="center"/>
        <w:rPr>
          <w:i/>
        </w:rPr>
      </w:pPr>
    </w:p>
    <w:p w14:paraId="5F05E10C" w14:textId="5E08286B" w:rsidR="004F521F" w:rsidRDefault="004F521F" w:rsidP="004F521F">
      <w:pPr>
        <w:jc w:val="center"/>
        <w:rPr>
          <w:i/>
        </w:rPr>
      </w:pPr>
    </w:p>
    <w:p w14:paraId="7F977D6B" w14:textId="0893A987" w:rsidR="004F521F" w:rsidRDefault="004F521F" w:rsidP="004F521F">
      <w:pPr>
        <w:jc w:val="center"/>
        <w:rPr>
          <w:i/>
        </w:rPr>
      </w:pPr>
    </w:p>
    <w:p w14:paraId="71B37FEF" w14:textId="77777777" w:rsidR="004F521F" w:rsidRDefault="004F521F" w:rsidP="004F521F">
      <w:pPr>
        <w:jc w:val="center"/>
        <w:rPr>
          <w:i/>
        </w:rPr>
      </w:pPr>
    </w:p>
    <w:p w14:paraId="0E3FDCA7" w14:textId="77777777" w:rsidR="004F521F" w:rsidRDefault="004F521F" w:rsidP="004F521F">
      <w:pPr>
        <w:jc w:val="center"/>
        <w:rPr>
          <w:i/>
        </w:rPr>
      </w:pPr>
    </w:p>
    <w:p w14:paraId="4300AAA4" w14:textId="77777777" w:rsidR="004F521F" w:rsidRDefault="004F521F" w:rsidP="004F521F">
      <w:pPr>
        <w:jc w:val="center"/>
        <w:rPr>
          <w:i/>
        </w:rPr>
      </w:pPr>
    </w:p>
    <w:p w14:paraId="0B9F235B" w14:textId="77777777" w:rsidR="004F521F" w:rsidRDefault="004F521F" w:rsidP="004F521F">
      <w:pPr>
        <w:jc w:val="center"/>
        <w:rPr>
          <w:i/>
        </w:rPr>
      </w:pPr>
    </w:p>
    <w:p w14:paraId="731C225D" w14:textId="494E5625" w:rsidR="004F521F" w:rsidRDefault="004F521F" w:rsidP="004F521F">
      <w:pPr>
        <w:jc w:val="center"/>
        <w:rPr>
          <w:i/>
        </w:rPr>
      </w:pPr>
    </w:p>
    <w:p w14:paraId="195F2E7E" w14:textId="0E048C1A" w:rsidR="004F521F" w:rsidRDefault="004F521F" w:rsidP="004F521F">
      <w:pPr>
        <w:jc w:val="center"/>
        <w:rPr>
          <w:i/>
        </w:rPr>
      </w:pPr>
    </w:p>
    <w:p w14:paraId="7387500B" w14:textId="230DA2D5" w:rsidR="004F521F" w:rsidRDefault="004F521F" w:rsidP="004F521F">
      <w:pPr>
        <w:jc w:val="center"/>
        <w:rPr>
          <w:i/>
        </w:rPr>
      </w:pPr>
    </w:p>
    <w:p w14:paraId="29169FA6" w14:textId="176F1DB5" w:rsidR="004F521F" w:rsidRDefault="004F521F" w:rsidP="004F521F">
      <w:pPr>
        <w:jc w:val="center"/>
        <w:rPr>
          <w:i/>
        </w:rPr>
      </w:pPr>
    </w:p>
    <w:p w14:paraId="63F75B46" w14:textId="44A9F044" w:rsidR="004F521F" w:rsidRDefault="004F521F" w:rsidP="004F521F">
      <w:pPr>
        <w:jc w:val="center"/>
        <w:rPr>
          <w:i/>
        </w:rPr>
      </w:pPr>
    </w:p>
    <w:p w14:paraId="23758092" w14:textId="2047C52F" w:rsidR="004F521F" w:rsidRDefault="004F521F" w:rsidP="004F521F">
      <w:pPr>
        <w:jc w:val="center"/>
        <w:rPr>
          <w:i/>
        </w:rPr>
      </w:pPr>
    </w:p>
    <w:p w14:paraId="6DD22958" w14:textId="5D3C86CE" w:rsidR="004F521F" w:rsidRDefault="004F521F" w:rsidP="004F521F">
      <w:pPr>
        <w:jc w:val="center"/>
        <w:rPr>
          <w:i/>
        </w:rPr>
      </w:pPr>
    </w:p>
    <w:p w14:paraId="3288F9AC" w14:textId="4DAE4CFF" w:rsidR="004F521F" w:rsidRPr="0067729D" w:rsidRDefault="004F521F" w:rsidP="004F521F">
      <w:pPr>
        <w:jc w:val="center"/>
        <w:rPr>
          <w:i/>
        </w:rPr>
      </w:pPr>
    </w:p>
    <w:p w14:paraId="4BDF1A1E" w14:textId="2806AE07" w:rsidR="004F521F" w:rsidRDefault="004F521F" w:rsidP="004F521F">
      <w:pPr>
        <w:jc w:val="center"/>
        <w:rPr>
          <w:u w:val="single"/>
        </w:rPr>
      </w:pPr>
    </w:p>
    <w:p w14:paraId="48F9DA8C" w14:textId="36D1C3ED" w:rsidR="004F521F" w:rsidRDefault="004F521F" w:rsidP="004F521F">
      <w:pPr>
        <w:jc w:val="center"/>
        <w:rPr>
          <w:u w:val="single"/>
        </w:rPr>
      </w:pPr>
    </w:p>
    <w:p w14:paraId="34420B0C" w14:textId="52C65738" w:rsidR="004F521F" w:rsidRDefault="004F521F" w:rsidP="004F521F"/>
    <w:p w14:paraId="64AE8B32" w14:textId="1118D6C9" w:rsidR="004F521F" w:rsidRDefault="004F521F" w:rsidP="004F521F"/>
    <w:p w14:paraId="171EF414" w14:textId="54752810" w:rsidR="004F521F" w:rsidRDefault="004F521F" w:rsidP="004F521F"/>
    <w:p w14:paraId="198660DC" w14:textId="65A01AD8" w:rsidR="004F521F" w:rsidRDefault="004F521F" w:rsidP="004F521F"/>
    <w:p w14:paraId="533E973C" w14:textId="3B1EAE26" w:rsidR="004F521F" w:rsidRDefault="00505EF8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5A14F8" wp14:editId="6703EDBE">
                <wp:simplePos x="0" y="0"/>
                <wp:positionH relativeFrom="column">
                  <wp:posOffset>646430</wp:posOffset>
                </wp:positionH>
                <wp:positionV relativeFrom="paragraph">
                  <wp:posOffset>171450</wp:posOffset>
                </wp:positionV>
                <wp:extent cx="4450080" cy="743585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080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8864C" w14:textId="0B7A1AD7" w:rsidR="004F521F" w:rsidRPr="00505EF8" w:rsidRDefault="00505EF8" w:rsidP="00505EF8">
                            <w:pPr>
                              <w:pStyle w:val="Help"/>
                              <w:jc w:val="center"/>
                              <w:rPr>
                                <w:sz w:val="32"/>
                                <w:szCs w:val="32"/>
                                <w:lang w:val="de-CH"/>
                              </w:rPr>
                            </w:pPr>
                            <w:r w:rsidRPr="00505EF8">
                              <w:rPr>
                                <w:sz w:val="32"/>
                                <w:szCs w:val="32"/>
                                <w:lang w:val="de-CH"/>
                              </w:rPr>
                              <w:t>Ozdemir Fakime</w:t>
                            </w:r>
                          </w:p>
                          <w:p w14:paraId="66645E2E" w14:textId="6DA870F0" w:rsidR="00505EF8" w:rsidRPr="00505EF8" w:rsidRDefault="00505EF8" w:rsidP="00505EF8">
                            <w:pPr>
                              <w:pStyle w:val="Help"/>
                              <w:jc w:val="center"/>
                              <w:rPr>
                                <w:sz w:val="32"/>
                                <w:szCs w:val="32"/>
                                <w:lang w:val="de-CH"/>
                              </w:rPr>
                            </w:pPr>
                            <w:r w:rsidRPr="00505EF8">
                              <w:rPr>
                                <w:sz w:val="32"/>
                                <w:szCs w:val="32"/>
                                <w:lang w:val="de-CH"/>
                              </w:rPr>
                              <w:t>Fakime-nur.ozdemir@cpnv.ch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5A14F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50.9pt;margin-top:13.5pt;width:350.4pt;height:5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" filled="f" stroked="f">
                <v:textbox>
                  <w:txbxContent>
                    <w:p w14:paraId="6888864C" w14:textId="0B7A1AD7" w:rsidR="004F521F" w:rsidRPr="00505EF8" w:rsidRDefault="00505EF8" w:rsidP="00505EF8">
                      <w:pPr>
                        <w:pStyle w:val="Help"/>
                        <w:jc w:val="center"/>
                        <w:rPr>
                          <w:sz w:val="32"/>
                          <w:szCs w:val="32"/>
                          <w:lang w:val="de-CH"/>
                        </w:rPr>
                      </w:pPr>
                      <w:r w:rsidRPr="00505EF8">
                        <w:rPr>
                          <w:sz w:val="32"/>
                          <w:szCs w:val="32"/>
                          <w:lang w:val="de-CH"/>
                        </w:rPr>
                        <w:t>Ozdemir Fakime</w:t>
                      </w:r>
                    </w:p>
                    <w:p w14:paraId="66645E2E" w14:textId="6DA870F0" w:rsidR="00505EF8" w:rsidRPr="00505EF8" w:rsidRDefault="00505EF8" w:rsidP="00505EF8">
                      <w:pPr>
                        <w:pStyle w:val="Help"/>
                        <w:jc w:val="center"/>
                        <w:rPr>
                          <w:sz w:val="32"/>
                          <w:szCs w:val="32"/>
                          <w:lang w:val="de-CH"/>
                        </w:rPr>
                      </w:pPr>
                      <w:r w:rsidRPr="00505EF8">
                        <w:rPr>
                          <w:sz w:val="32"/>
                          <w:szCs w:val="32"/>
                          <w:lang w:val="de-CH"/>
                        </w:rPr>
                        <w:t>Fakime-nur.ozdemir@cpnv.ch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233CC54C" w14:textId="3231C9FD" w:rsidR="004F521F" w:rsidRDefault="004F521F" w:rsidP="004F521F"/>
    <w:p w14:paraId="6D69A8AF" w14:textId="2BE64205" w:rsidR="004F521F" w:rsidRDefault="004F521F" w:rsidP="004F521F"/>
    <w:p w14:paraId="097924A2" w14:textId="35407E30" w:rsidR="004F521F" w:rsidRDefault="004F521F" w:rsidP="004F521F"/>
    <w:p w14:paraId="077F136D" w14:textId="56F6E4E0" w:rsidR="003F2179" w:rsidRPr="00791020" w:rsidRDefault="00505EF8" w:rsidP="00791020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2018CC" wp14:editId="06663881">
                <wp:simplePos x="0" y="0"/>
                <wp:positionH relativeFrom="column">
                  <wp:posOffset>2070481</wp:posOffset>
                </wp:positionH>
                <wp:positionV relativeFrom="paragraph">
                  <wp:posOffset>1127887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5EF17" w14:textId="58CE605F" w:rsidR="004F521F" w:rsidRDefault="00505EF8" w:rsidP="00505EF8">
                            <w:pPr>
                              <w:pStyle w:val="Help"/>
                              <w:jc w:val="center"/>
                            </w:pPr>
                            <w:r>
                              <w:t>SI-C1b</w:t>
                            </w:r>
                          </w:p>
                          <w:p w14:paraId="06D2365A" w14:textId="77777777" w:rsidR="004F521F" w:rsidRDefault="004F521F" w:rsidP="00505EF8">
                            <w:pPr>
                              <w:pStyle w:val="Help"/>
                              <w:jc w:val="center"/>
                            </w:pPr>
                          </w:p>
                          <w:p w14:paraId="497BCAE0" w14:textId="7B7CB324" w:rsidR="004F521F" w:rsidRDefault="00505EF8" w:rsidP="00505EF8">
                            <w:pPr>
                              <w:pStyle w:val="Help"/>
                              <w:jc w:val="center"/>
                            </w:pPr>
                            <w:r>
                              <w:t>11.02.2023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018CC" id="Zone de texte 1" o:spid="_x0000_s1027" type="#_x0000_t202" style="position:absolute;margin-left:163.05pt;margin-top:88.8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" filled="f" stroked="f">
                <v:textbox>
                  <w:txbxContent>
                    <w:p w14:paraId="66A5EF17" w14:textId="58CE605F" w:rsidR="004F521F" w:rsidRDefault="00505EF8" w:rsidP="00505EF8">
                      <w:pPr>
                        <w:pStyle w:val="Help"/>
                        <w:jc w:val="center"/>
                      </w:pPr>
                      <w:r>
                        <w:t>SI-C1b</w:t>
                      </w:r>
                    </w:p>
                    <w:p w14:paraId="06D2365A" w14:textId="77777777" w:rsidR="004F521F" w:rsidRDefault="004F521F" w:rsidP="00505EF8">
                      <w:pPr>
                        <w:pStyle w:val="Help"/>
                        <w:jc w:val="center"/>
                      </w:pPr>
                    </w:p>
                    <w:p w14:paraId="497BCAE0" w14:textId="7B7CB324" w:rsidR="004F521F" w:rsidRDefault="00505EF8" w:rsidP="00505EF8">
                      <w:pPr>
                        <w:pStyle w:val="Help"/>
                        <w:jc w:val="center"/>
                      </w:pPr>
                      <w:r>
                        <w:t>11.02.2023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2A62C37C" wp14:editId="6186783F">
            <wp:simplePos x="0" y="0"/>
            <wp:positionH relativeFrom="column">
              <wp:posOffset>2195576</wp:posOffset>
            </wp:positionH>
            <wp:positionV relativeFrom="paragraph">
              <wp:posOffset>574040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0E9"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118F565" w14:textId="77777777" w:rsidR="001307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5451210" w:history="1">
        <w:r w:rsidR="00130791" w:rsidRPr="001A3E99">
          <w:rPr>
            <w:rStyle w:val="Lienhypertexte"/>
          </w:rPr>
          <w:t>1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Introduction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_Toc125451210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258AF165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1" w:history="1">
        <w:r w:rsidR="00130791" w:rsidRPr="001A3E99">
          <w:rPr>
            <w:rStyle w:val="Lienhypertexte"/>
            <w:iCs/>
            <w:noProof/>
          </w:rPr>
          <w:t>1.1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Cadre, description et motivation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E5B7107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2" w:history="1">
        <w:r w:rsidR="00130791" w:rsidRPr="001A3E99">
          <w:rPr>
            <w:rStyle w:val="Lienhypertexte"/>
            <w:iCs/>
            <w:noProof/>
          </w:rPr>
          <w:t>1.2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Objectifs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50C025D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3" w:history="1">
        <w:r w:rsidR="00130791" w:rsidRPr="001A3E99">
          <w:rPr>
            <w:rStyle w:val="Lienhypertexte"/>
            <w:iCs/>
            <w:noProof/>
          </w:rPr>
          <w:t>1.3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Planification initiale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8C3AE68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4" w:history="1">
        <w:r w:rsidR="00130791" w:rsidRPr="001A3E99">
          <w:rPr>
            <w:rStyle w:val="Lienhypertexte"/>
          </w:rPr>
          <w:t>2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Analyse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_Toc125451214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3606B91A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5" w:history="1">
        <w:r w:rsidR="00130791" w:rsidRPr="001A3E99">
          <w:rPr>
            <w:rStyle w:val="Lienhypertexte"/>
            <w:iCs/>
            <w:noProof/>
          </w:rPr>
          <w:t>2.1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Maquettes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_Toc125451215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AF7F4CF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6" w:history="1">
        <w:r w:rsidR="00130791" w:rsidRPr="001A3E99">
          <w:rPr>
            <w:rStyle w:val="Lienhypertexte"/>
            <w:iCs/>
            <w:noProof/>
          </w:rPr>
          <w:t>2.2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Stories / tests d’acceptation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5778549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7" w:history="1">
        <w:r w:rsidR="00130791" w:rsidRPr="001A3E99">
          <w:rPr>
            <w:rStyle w:val="Lienhypertexte"/>
            <w:iCs/>
            <w:noProof/>
          </w:rPr>
          <w:t>2.3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Stratégie de test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541246C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8" w:history="1">
        <w:r w:rsidR="00130791" w:rsidRPr="001A3E99">
          <w:rPr>
            <w:rStyle w:val="Lienhypertexte"/>
          </w:rPr>
          <w:t>3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Implémentation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0F1F3A73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9" w:history="1">
        <w:r w:rsidR="00130791" w:rsidRPr="001A3E99">
          <w:rPr>
            <w:rStyle w:val="Lienhypertexte"/>
            <w:iCs/>
            <w:noProof/>
          </w:rPr>
          <w:t>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Vue d’ensemble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_Toc125451219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C1200E1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0" w:history="1">
        <w:r w:rsidR="00130791" w:rsidRPr="001A3E99">
          <w:rPr>
            <w:rStyle w:val="Lienhypertexte"/>
            <w:iCs/>
            <w:noProof/>
          </w:rPr>
          <w:t>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Choix techniques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9B88CEF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1" w:history="1">
        <w:r w:rsidR="00130791" w:rsidRPr="001A3E99">
          <w:rPr>
            <w:rStyle w:val="Lienhypertexte"/>
            <w:iCs/>
            <w:noProof/>
          </w:rPr>
          <w:t>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Points techniques spécifiques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8037474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2" w:history="1">
        <w:r w:rsidR="00130791" w:rsidRPr="001A3E99">
          <w:rPr>
            <w:rStyle w:val="Lienhypertexte"/>
            <w:noProof/>
          </w:rPr>
          <w:t>3.3.1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1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79778DC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3" w:history="1">
        <w:r w:rsidR="00130791" w:rsidRPr="001A3E99">
          <w:rPr>
            <w:rStyle w:val="Lienhypertexte"/>
            <w:noProof/>
          </w:rPr>
          <w:t>3.3.2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2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90446EC" w14:textId="77777777" w:rsidR="00130791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4" w:history="1">
        <w:r w:rsidR="00130791" w:rsidRPr="001A3E99">
          <w:rPr>
            <w:rStyle w:val="Lienhypertexte"/>
            <w:noProof/>
          </w:rPr>
          <w:t>3.3.3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…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_Toc125451224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4218BA6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5" w:history="1">
        <w:r w:rsidR="00130791" w:rsidRPr="001A3E99">
          <w:rPr>
            <w:rStyle w:val="Lienhypertexte"/>
          </w:rPr>
          <w:t>4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Tests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_Toc125451225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35F736D2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6" w:history="1">
        <w:r w:rsidR="00130791" w:rsidRPr="001A3E99">
          <w:rPr>
            <w:rStyle w:val="Lienhypertexte"/>
            <w:iCs/>
            <w:noProof/>
          </w:rPr>
          <w:t>4.1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Tests effectués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7FEF61F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7" w:history="1">
        <w:r w:rsidR="00130791" w:rsidRPr="001A3E99">
          <w:rPr>
            <w:rStyle w:val="Lienhypertexte"/>
            <w:iCs/>
            <w:noProof/>
          </w:rPr>
          <w:t>4.2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Erreurs restantes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3B34E951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8" w:history="1">
        <w:r w:rsidR="00130791" w:rsidRPr="001A3E99">
          <w:rPr>
            <w:rStyle w:val="Lienhypertexte"/>
          </w:rPr>
          <w:t>5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Conclusions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77E78B09" w14:textId="77777777" w:rsidR="00130791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9" w:history="1">
        <w:r w:rsidR="00130791" w:rsidRPr="001A3E99">
          <w:rPr>
            <w:rStyle w:val="Lienhypertexte"/>
          </w:rPr>
          <w:t>6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Annexes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_Toc125451229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08CDC478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0" w:history="1">
        <w:r w:rsidR="00130791" w:rsidRPr="001A3E99">
          <w:rPr>
            <w:rStyle w:val="Lienhypertexte"/>
            <w:iCs/>
            <w:noProof/>
          </w:rPr>
          <w:t>6.1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Sources – Bibliographie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8F6EE28" w14:textId="77777777" w:rsidR="00130791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1" w:history="1">
        <w:r w:rsidR="00130791" w:rsidRPr="001A3E99">
          <w:rPr>
            <w:rStyle w:val="Lienhypertexte"/>
            <w:iCs/>
            <w:noProof/>
          </w:rPr>
          <w:t>6.2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Journal de bord du projet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41B6813" w14:textId="77777777" w:rsidR="00CF39A8" w:rsidRDefault="003F2179" w:rsidP="003F2179">
      <w:r>
        <w:fldChar w:fldCharType="end"/>
      </w:r>
    </w:p>
    <w:p w14:paraId="7A7457D2" w14:textId="77777777" w:rsidR="00B9358C" w:rsidRDefault="00791020" w:rsidP="00CF39A8">
      <w:pPr>
        <w:pStyle w:val="Help"/>
      </w:pPr>
      <w:r w:rsidRPr="00791020">
        <w:rPr>
          <w:u w:val="single"/>
        </w:rPr>
        <w:t xml:space="preserve">NOTE L’INTENTION DES UTILISATEURS DE CE </w:t>
      </w:r>
      <w:proofErr w:type="gramStart"/>
      <w:r w:rsidRPr="00791020">
        <w:rPr>
          <w:u w:val="single"/>
        </w:rPr>
        <w:t>CANEVAS</w:t>
      </w:r>
      <w:r w:rsidRPr="00791020">
        <w:t>:</w:t>
      </w:r>
      <w:proofErr w:type="gramEnd"/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5C5A18F6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077C7102" w14:textId="77777777"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14:paraId="4C0812D2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6CC6EBDC" w14:textId="77777777" w:rsidR="007C53D3" w:rsidRDefault="001B7271" w:rsidP="00AE470C">
      <w:pPr>
        <w:pStyle w:val="Titre1"/>
      </w:pPr>
      <w:bookmarkStart w:id="0" w:name="_Toc125451210"/>
      <w:r>
        <w:lastRenderedPageBreak/>
        <w:t>Introduction</w:t>
      </w:r>
      <w:bookmarkEnd w:id="0"/>
    </w:p>
    <w:p w14:paraId="26535481" w14:textId="77777777" w:rsidR="00CF39A8" w:rsidRDefault="001B7271" w:rsidP="001B7271">
      <w:pPr>
        <w:pStyle w:val="Titre2"/>
        <w:rPr>
          <w:i w:val="0"/>
          <w:iCs/>
        </w:rPr>
      </w:pPr>
      <w:bookmarkStart w:id="1" w:name="_Toc125451211"/>
      <w:r>
        <w:rPr>
          <w:i w:val="0"/>
          <w:iCs/>
        </w:rPr>
        <w:t>Cadre, description et motivation</w:t>
      </w:r>
      <w:bookmarkEnd w:id="1"/>
    </w:p>
    <w:p w14:paraId="3F685C13" w14:textId="77777777" w:rsidR="00505EF8" w:rsidRPr="00E1252A" w:rsidRDefault="00505EF8" w:rsidP="00505EF8">
      <w:bookmarkStart w:id="2" w:name="_Toc125451212"/>
      <w:r>
        <w:t>Dans le cadre du CPNV, dans le module ICT-431, enseigné par Jean Philippe Chavey, je réalise la programmation du jeu 2048.</w:t>
      </w:r>
    </w:p>
    <w:p w14:paraId="0DCFF822" w14:textId="4BC8A5AF" w:rsidR="006E2C58" w:rsidRDefault="006E2C58" w:rsidP="006E2C58">
      <w:pPr>
        <w:pStyle w:val="Titre2"/>
        <w:rPr>
          <w:i w:val="0"/>
          <w:iCs/>
        </w:rPr>
      </w:pPr>
      <w:r w:rsidRPr="00791020">
        <w:rPr>
          <w:i w:val="0"/>
          <w:iCs/>
        </w:rPr>
        <w:t>Objectifs</w:t>
      </w:r>
      <w:bookmarkEnd w:id="2"/>
    </w:p>
    <w:p w14:paraId="01CBD013" w14:textId="1F6F9A47" w:rsidR="00505EF8" w:rsidRPr="00E1252A" w:rsidRDefault="00505EF8" w:rsidP="00505EF8">
      <w:pPr>
        <w:pStyle w:val="Help"/>
        <w:rPr>
          <w:color w:val="000000" w:themeColor="text1"/>
        </w:rPr>
      </w:pPr>
      <w:r w:rsidRPr="00E1252A">
        <w:rPr>
          <w:color w:val="000000" w:themeColor="text1"/>
        </w:rPr>
        <w:t xml:space="preserve">Sprint 1 : Une maquette du jeu, </w:t>
      </w:r>
      <w:r>
        <w:rPr>
          <w:color w:val="000000" w:themeColor="text1"/>
        </w:rPr>
        <w:t>u</w:t>
      </w:r>
      <w:r w:rsidRPr="00E1252A">
        <w:rPr>
          <w:color w:val="000000" w:themeColor="text1"/>
        </w:rPr>
        <w:t>n code avec deux exemples de tableaux/listes en mémoire. Des tuiles de toutes les valeurs de 2 à 8192 (=13 cases, de 21 é 213) avec leur couleur</w:t>
      </w:r>
      <w:r>
        <w:rPr>
          <w:color w:val="000000" w:themeColor="text1"/>
        </w:rPr>
        <w:t>.</w:t>
      </w:r>
    </w:p>
    <w:p w14:paraId="02FA0AD9" w14:textId="177E6419" w:rsidR="00505EF8" w:rsidRDefault="00505EF8" w:rsidP="00505EF8">
      <w:pPr>
        <w:pStyle w:val="Help"/>
        <w:rPr>
          <w:color w:val="000000" w:themeColor="text1"/>
        </w:rPr>
      </w:pPr>
      <w:r>
        <w:rPr>
          <w:color w:val="000000" w:themeColor="text1"/>
        </w:rPr>
        <w:t>Sprint 2 </w:t>
      </w:r>
      <w:r w:rsidRPr="00E1252A">
        <w:rPr>
          <w:color w:val="000000" w:themeColor="text1"/>
        </w:rPr>
        <w:t>: Un tableau de 4 valeurs « tassées » vers le début du tableau.</w:t>
      </w:r>
    </w:p>
    <w:p w14:paraId="66D2BF70" w14:textId="77777777" w:rsidR="00505EF8" w:rsidRPr="00E1252A" w:rsidRDefault="00505EF8" w:rsidP="00505EF8">
      <w:pPr>
        <w:pStyle w:val="Help"/>
        <w:rPr>
          <w:color w:val="000000" w:themeColor="text1"/>
        </w:rPr>
      </w:pPr>
    </w:p>
    <w:p w14:paraId="607108E0" w14:textId="25F61122" w:rsidR="00505EF8" w:rsidRDefault="00505EF8" w:rsidP="00505EF8">
      <w:pPr>
        <w:rPr>
          <w:color w:val="000000" w:themeColor="text1"/>
        </w:rPr>
      </w:pPr>
      <w:r w:rsidRPr="000269D4">
        <w:rPr>
          <w:color w:val="000000" w:themeColor="text1"/>
        </w:rPr>
        <w:t xml:space="preserve">Mon objectif est de terminer </w:t>
      </w:r>
      <w:r>
        <w:t>t</w:t>
      </w:r>
      <w:r w:rsidRPr="00505EF8">
        <w:t>outes ces étapes</w:t>
      </w:r>
      <w:r>
        <w:t xml:space="preserve"> </w:t>
      </w:r>
      <w:r w:rsidRPr="000269D4">
        <w:rPr>
          <w:color w:val="000000" w:themeColor="text1"/>
        </w:rPr>
        <w:t>et de livrer ce programme avec le moins d'erreurs possible.</w:t>
      </w:r>
      <w:r>
        <w:rPr>
          <w:color w:val="000000" w:themeColor="text1"/>
        </w:rPr>
        <w:t xml:space="preserve"> </w:t>
      </w:r>
      <w:r w:rsidRPr="000269D4">
        <w:rPr>
          <w:color w:val="000000" w:themeColor="text1"/>
        </w:rPr>
        <w:t>Et en même temps, voir mes erreurs et faire plus attention</w:t>
      </w:r>
      <w:r>
        <w:rPr>
          <w:color w:val="000000" w:themeColor="text1"/>
        </w:rPr>
        <w:t>.</w:t>
      </w:r>
    </w:p>
    <w:p w14:paraId="6BFC0663" w14:textId="6B15D798" w:rsidR="00505EF8" w:rsidRPr="00505EF8" w:rsidRDefault="00505EF8" w:rsidP="00505EF8">
      <w:r>
        <w:rPr>
          <w:color w:val="000000" w:themeColor="text1"/>
        </w:rPr>
        <w:t>A la fin je veux avoir un jeu fluide et agréable à jouer pour toutes personnes, de bien réussir le jeu avec tout c’est mouvement.</w:t>
      </w:r>
    </w:p>
    <w:p w14:paraId="61FB4AF8" w14:textId="56FE553E" w:rsidR="007C53D3" w:rsidRDefault="007C53D3" w:rsidP="00AA0785">
      <w:pPr>
        <w:pStyle w:val="Titre2"/>
        <w:rPr>
          <w:i w:val="0"/>
          <w:iCs/>
        </w:rPr>
      </w:pPr>
      <w:bookmarkStart w:id="3" w:name="_Toc125451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61905F5" w14:textId="38193AC4" w:rsidR="009D7C00" w:rsidRDefault="009D7C00" w:rsidP="009D7C00">
      <w:r>
        <w:t>Les étapes sont séparées en sprint. Les sprints ont chaqu’un plusieurs étapes.</w:t>
      </w:r>
    </w:p>
    <w:p w14:paraId="3AF03F0E" w14:textId="7D39485A" w:rsidR="009D7C00" w:rsidRDefault="009D7C00" w:rsidP="009D7C00">
      <w:r>
        <w:t>Sprint 1 : du 10/02/2023</w:t>
      </w:r>
    </w:p>
    <w:p w14:paraId="1999A3DA" w14:textId="3939E294" w:rsidR="009D7C00" w:rsidRDefault="009D7C00" w:rsidP="009D7C00">
      <w:r>
        <w:t>Sprint 2 : 10/03/2023</w:t>
      </w:r>
    </w:p>
    <w:p w14:paraId="1BB4A7D8" w14:textId="02C6C534" w:rsidR="009D7C00" w:rsidRDefault="009D7C00" w:rsidP="009D7C00">
      <w:r>
        <w:t>Sprint 3 : 24/05/2023</w:t>
      </w:r>
    </w:p>
    <w:p w14:paraId="1E88034E" w14:textId="19F0C7DC" w:rsidR="009D7C00" w:rsidRPr="009D7C00" w:rsidRDefault="009D7C00" w:rsidP="009D7C00">
      <w:r>
        <w:t>Défense 30-31 mars et 6 avril, démonstration devant la classe.</w:t>
      </w:r>
    </w:p>
    <w:p w14:paraId="56D0C4F9" w14:textId="77777777" w:rsidR="0083170D" w:rsidRDefault="0083170D" w:rsidP="0083170D">
      <w:pPr>
        <w:pStyle w:val="Titre1"/>
      </w:pPr>
      <w:bookmarkStart w:id="4" w:name="_Toc125451214"/>
      <w:r>
        <w:t>Analyse</w:t>
      </w:r>
      <w:bookmarkEnd w:id="4"/>
    </w:p>
    <w:p w14:paraId="22216185" w14:textId="77777777" w:rsidR="001B7C29" w:rsidRDefault="001B7C29" w:rsidP="00CF39A8">
      <w:pPr>
        <w:pStyle w:val="Help"/>
      </w:pPr>
      <w:bookmarkStart w:id="5" w:name="_Toc25553307"/>
      <w:bookmarkStart w:id="6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75A6F5B8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212D7BD9" w14:textId="52F287BD" w:rsidR="00637ABF" w:rsidRDefault="00637ABF" w:rsidP="00AA0785">
      <w:pPr>
        <w:pStyle w:val="Titre2"/>
        <w:rPr>
          <w:i w:val="0"/>
          <w:iCs/>
        </w:rPr>
      </w:pPr>
      <w:bookmarkStart w:id="7" w:name="_Toc125451215"/>
      <w:bookmarkEnd w:id="5"/>
      <w:bookmarkEnd w:id="6"/>
      <w:r>
        <w:rPr>
          <w:i w:val="0"/>
          <w:iCs/>
        </w:rPr>
        <w:t>Maquettes</w:t>
      </w:r>
      <w:bookmarkEnd w:id="7"/>
    </w:p>
    <w:p w14:paraId="3D4E4EBA" w14:textId="7C439E00" w:rsidR="00A51364" w:rsidRPr="00A51364" w:rsidRDefault="00A51364" w:rsidP="00A51364">
      <w:r>
        <w:rPr>
          <w:i/>
          <w:iCs/>
          <w:noProof/>
        </w:rPr>
        <w:drawing>
          <wp:inline distT="0" distB="0" distL="0" distR="0" wp14:anchorId="49116454" wp14:editId="682AFB87">
            <wp:extent cx="3133344" cy="3157220"/>
            <wp:effectExtent l="0" t="0" r="3810" b="5080"/>
            <wp:docPr id="7" name="Image 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ab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610" cy="31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0B9D" w14:textId="540058C9" w:rsidR="00CF39A8" w:rsidRDefault="005D2FCF" w:rsidP="00AA0785">
      <w:pPr>
        <w:pStyle w:val="Titre2"/>
        <w:rPr>
          <w:i w:val="0"/>
          <w:iCs/>
        </w:rPr>
      </w:pPr>
      <w:bookmarkStart w:id="8" w:name="_Toc125451216"/>
      <w:r>
        <w:rPr>
          <w:i w:val="0"/>
          <w:iCs/>
        </w:rPr>
        <w:lastRenderedPageBreak/>
        <w:t>Stories / tests d’acceptation</w:t>
      </w:r>
      <w:bookmarkEnd w:id="8"/>
    </w:p>
    <w:p w14:paraId="2C5B02B1" w14:textId="08248DA3" w:rsidR="00A51364" w:rsidRDefault="00A51364" w:rsidP="00A51364">
      <w:r>
        <w:t xml:space="preserve">Les tests ont été réalisés sur </w:t>
      </w:r>
      <w:proofErr w:type="spellStart"/>
      <w:r>
        <w:t>IceScrum</w:t>
      </w:r>
      <w:proofErr w:type="spellEnd"/>
      <w:r>
        <w:t> :</w:t>
      </w:r>
    </w:p>
    <w:p w14:paraId="4DCDC54A" w14:textId="77777777" w:rsidR="00A51364" w:rsidRDefault="00A51364" w:rsidP="00A51364">
      <w:r>
        <w:t xml:space="preserve"> </w:t>
      </w:r>
    </w:p>
    <w:p w14:paraId="7D5A4E86" w14:textId="5B079AE2" w:rsidR="00A51364" w:rsidRDefault="00A51364" w:rsidP="00A51364">
      <w:r w:rsidRPr="00A51364">
        <w:t>https://icescrum.cpnv.ch/p/MA202320O/#/planning/3124/sprint/3126/details</w:t>
      </w:r>
    </w:p>
    <w:p w14:paraId="2C1376F4" w14:textId="77777777" w:rsidR="00A51364" w:rsidRPr="00A51364" w:rsidRDefault="00A51364" w:rsidP="00A51364"/>
    <w:p w14:paraId="60686955" w14:textId="6A168504" w:rsidR="00CF39A8" w:rsidRDefault="00AA0785" w:rsidP="00AA0785">
      <w:pPr>
        <w:pStyle w:val="Titre2"/>
        <w:rPr>
          <w:i w:val="0"/>
          <w:iCs/>
        </w:rPr>
      </w:pPr>
      <w:bookmarkStart w:id="9" w:name="_Toc71691012"/>
      <w:bookmarkStart w:id="10" w:name="_Toc125451217"/>
      <w:r w:rsidRPr="00791020">
        <w:rPr>
          <w:i w:val="0"/>
          <w:iCs/>
        </w:rPr>
        <w:t>Stratégie de test</w:t>
      </w:r>
      <w:bookmarkEnd w:id="9"/>
      <w:bookmarkEnd w:id="10"/>
    </w:p>
    <w:p w14:paraId="7CF9E22F" w14:textId="4A99CA40" w:rsidR="00A51364" w:rsidRPr="00A51364" w:rsidRDefault="00A51364" w:rsidP="00A51364">
      <w:r>
        <w:t xml:space="preserve">Option de test sur </w:t>
      </w:r>
      <w:proofErr w:type="spellStart"/>
      <w:r>
        <w:t>iceScrum</w:t>
      </w:r>
      <w:proofErr w:type="spellEnd"/>
      <w:r>
        <w:t xml:space="preserve"> et </w:t>
      </w:r>
      <w:proofErr w:type="spellStart"/>
      <w:r>
        <w:t>moodle</w:t>
      </w:r>
      <w:proofErr w:type="spellEnd"/>
      <w:r>
        <w:t>.</w:t>
      </w:r>
    </w:p>
    <w:p w14:paraId="6099E37A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1" w:name="_Toc125451218"/>
      <w:r>
        <w:t>Implémentation</w:t>
      </w:r>
      <w:bookmarkEnd w:id="11"/>
    </w:p>
    <w:p w14:paraId="0AB8A7B3" w14:textId="77777777" w:rsidR="0024287C" w:rsidRDefault="0024287C" w:rsidP="00E42F56">
      <w:pPr>
        <w:pStyle w:val="Titre2"/>
        <w:rPr>
          <w:i w:val="0"/>
          <w:iCs/>
        </w:rPr>
      </w:pPr>
      <w:bookmarkStart w:id="12" w:name="_Toc125451219"/>
      <w:bookmarkStart w:id="13" w:name="_Toc25553317"/>
      <w:bookmarkStart w:id="14" w:name="_Toc71691022"/>
      <w:bookmarkStart w:id="15" w:name="_Ref254352701"/>
      <w:r>
        <w:rPr>
          <w:i w:val="0"/>
          <w:iCs/>
        </w:rPr>
        <w:t>Vue d’ensemble</w:t>
      </w:r>
      <w:bookmarkEnd w:id="12"/>
    </w:p>
    <w:p w14:paraId="6906327A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2DCB51DB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6C1008BC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3E2C0DC2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3B188FE3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3854CB16" w14:textId="77777777" w:rsidR="00797537" w:rsidRDefault="00797537" w:rsidP="00E42F56">
      <w:pPr>
        <w:pStyle w:val="Titre2"/>
        <w:rPr>
          <w:i w:val="0"/>
          <w:iCs/>
        </w:rPr>
      </w:pPr>
      <w:bookmarkStart w:id="16" w:name="_Toc125451220"/>
      <w:r>
        <w:rPr>
          <w:i w:val="0"/>
          <w:iCs/>
        </w:rPr>
        <w:t>Choix techniques</w:t>
      </w:r>
      <w:bookmarkEnd w:id="16"/>
    </w:p>
    <w:p w14:paraId="27FFD9BE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1D512432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4CE6414B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3863BDC0" w14:textId="77777777"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14:paraId="657350FB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13F68C0C" w14:textId="08F0C3A8" w:rsidR="00E42F56" w:rsidRDefault="005B43CB" w:rsidP="00E42F56">
      <w:pPr>
        <w:pStyle w:val="Titre2"/>
        <w:rPr>
          <w:i w:val="0"/>
          <w:iCs/>
        </w:rPr>
      </w:pPr>
      <w:bookmarkStart w:id="17" w:name="_Toc125451221"/>
      <w:r>
        <w:rPr>
          <w:i w:val="0"/>
          <w:iCs/>
        </w:rPr>
        <w:t>Points techniques spécifiques</w:t>
      </w:r>
      <w:bookmarkEnd w:id="17"/>
    </w:p>
    <w:p w14:paraId="1C20D279" w14:textId="41F835CE" w:rsidR="006839DC" w:rsidRDefault="006839DC" w:rsidP="00A51364">
      <w:r>
        <w:t xml:space="preserve">Je veux vous expliquer la fonctionne qui sert </w:t>
      </w:r>
      <w:proofErr w:type="gramStart"/>
      <w:r>
        <w:t>a</w:t>
      </w:r>
      <w:proofErr w:type="gramEnd"/>
      <w:r>
        <w:t xml:space="preserve"> tasser nos chiffres :</w:t>
      </w:r>
    </w:p>
    <w:p w14:paraId="6A34E8BD" w14:textId="77777777" w:rsidR="006839DC" w:rsidRDefault="006839DC" w:rsidP="00A51364"/>
    <w:p w14:paraId="178EC5AC" w14:textId="6E85BFED" w:rsidR="00A51364" w:rsidRDefault="00FF4AE7" w:rsidP="00A51364">
      <w:r w:rsidRPr="00FF4AE7">
        <w:t>Cette fonction était une fonction difficile pour moi car j'avais du mal à comprendre sa logique.</w:t>
      </w:r>
      <w:r>
        <w:t xml:space="preserve"> </w:t>
      </w:r>
      <w:r w:rsidRPr="00FF4AE7">
        <w:t>Mais après avoir compris la logique, j'ai réalisé que ce n’était pas</w:t>
      </w:r>
      <w:r>
        <w:t xml:space="preserve"> si compliqué.</w:t>
      </w:r>
    </w:p>
    <w:p w14:paraId="5E258BE0" w14:textId="77777777" w:rsidR="00263002" w:rsidRDefault="00263002" w:rsidP="00A51364"/>
    <w:p w14:paraId="5A66580C" w14:textId="29AC74A6" w:rsidR="00FF4AE7" w:rsidRPr="00263002" w:rsidRDefault="00263002" w:rsidP="00A51364">
      <w:pPr>
        <w:rPr>
          <w:lang w:val="fr-CH"/>
        </w:rPr>
      </w:pPr>
      <w:r>
        <w:t>**</w:t>
      </w:r>
      <w:r w:rsidR="00FF4AE7">
        <w:t xml:space="preserve">Pour explique mieux </w:t>
      </w:r>
      <w:r>
        <w:t>j</w:t>
      </w:r>
      <w:r w:rsidRPr="00263002">
        <w:t xml:space="preserve">'ai été aidé par un </w:t>
      </w:r>
      <w:r>
        <w:t>informaticien turc.</w:t>
      </w:r>
    </w:p>
    <w:p w14:paraId="368AD2DB" w14:textId="06C7F447" w:rsidR="00FF4AE7" w:rsidRDefault="00FF4AE7" w:rsidP="00A51364"/>
    <w:p w14:paraId="65350F44" w14:textId="77777777" w:rsidR="00FF4AE7" w:rsidRDefault="00FF4AE7" w:rsidP="00FF4AE7">
      <w:r>
        <w:t xml:space="preserve">Cette fonction sert à déplacer les chiffres dans une "table" de 4 colonnes et 4 lignes vers le haut. Elle commence par initialiser une variable </w:t>
      </w:r>
      <w:proofErr w:type="spellStart"/>
      <w:r>
        <w:t>movetotal</w:t>
      </w:r>
      <w:proofErr w:type="spellEnd"/>
      <w:r>
        <w:t xml:space="preserve"> à 0, qui servira à compter le nombre de mouvements nécessaires pour déplacer les chiffres. Ensuite, elle parcourt chaque ligne de la table à l'aide de la boucle for.</w:t>
      </w:r>
    </w:p>
    <w:p w14:paraId="3F977FA4" w14:textId="77777777" w:rsidR="00FF4AE7" w:rsidRDefault="00FF4AE7" w:rsidP="00FF4AE7"/>
    <w:p w14:paraId="32088B8C" w14:textId="77777777" w:rsidR="00FF4AE7" w:rsidRDefault="00FF4AE7" w:rsidP="00FF4AE7">
      <w:r>
        <w:t>Pour chaque ligne, la fonction appelle une autre fonction appelée tasse_4 avec les quatre chiffres de la ligne en question. La fonction tasse_4 sert à déplacer les chiffres vers le haut autant que possible tout en fusionnant les chiffres identiques. La fonction tasse_4 renvoie la nouvelle ligne de chiffres ainsi que le nombre de mouvements effectués pour déplacer les chiffres.</w:t>
      </w:r>
    </w:p>
    <w:p w14:paraId="0CDE52F4" w14:textId="77777777" w:rsidR="00FF4AE7" w:rsidRDefault="00FF4AE7" w:rsidP="00FF4AE7"/>
    <w:p w14:paraId="48210CFE" w14:textId="77777777" w:rsidR="00FF4AE7" w:rsidRDefault="00FF4AE7" w:rsidP="00FF4AE7">
      <w:r>
        <w:lastRenderedPageBreak/>
        <w:t xml:space="preserve">La fonction </w:t>
      </w:r>
      <w:proofErr w:type="spellStart"/>
      <w:r>
        <w:t>moveup</w:t>
      </w:r>
      <w:proofErr w:type="spellEnd"/>
      <w:r>
        <w:t xml:space="preserve"> récupère la nouvelle ligne de chiffres retournée par tasse_4 et l'assigne à l'emplacement approprié dans la table. Elle utilise également la variable n retournée par tasse_4 pour ajouter au total de mouvements </w:t>
      </w:r>
      <w:proofErr w:type="spellStart"/>
      <w:r>
        <w:t>movetotal</w:t>
      </w:r>
      <w:proofErr w:type="spellEnd"/>
      <w:r>
        <w:t>.</w:t>
      </w:r>
    </w:p>
    <w:p w14:paraId="36FC4883" w14:textId="77777777" w:rsidR="00FF4AE7" w:rsidRDefault="00FF4AE7" w:rsidP="00FF4AE7"/>
    <w:p w14:paraId="07769413" w14:textId="77777777" w:rsidR="00FF4AE7" w:rsidRDefault="00FF4AE7" w:rsidP="00FF4AE7">
      <w:r>
        <w:t xml:space="preserve">Enfin, la fonction </w:t>
      </w:r>
      <w:proofErr w:type="spellStart"/>
      <w:r>
        <w:t>moveup</w:t>
      </w:r>
      <w:proofErr w:type="spellEnd"/>
      <w:r>
        <w:t xml:space="preserve"> appelle une autre fonction appelée display pour afficher la table mise à jour et imprime le nombre total de mouvements effectués pour déplacer les chiffres.</w:t>
      </w:r>
    </w:p>
    <w:p w14:paraId="6B1B3F24" w14:textId="77777777" w:rsidR="00FF4AE7" w:rsidRDefault="00FF4AE7" w:rsidP="00FF4AE7"/>
    <w:p w14:paraId="3FF2FDAB" w14:textId="0F5248A9" w:rsidR="00FF4AE7" w:rsidRDefault="00FF4AE7" w:rsidP="00FF4AE7">
      <w:r>
        <w:t xml:space="preserve">En résumé, la fonction </w:t>
      </w:r>
      <w:proofErr w:type="spellStart"/>
      <w:r>
        <w:t>moveup</w:t>
      </w:r>
      <w:proofErr w:type="spellEnd"/>
      <w:r>
        <w:t xml:space="preserve"> sert à déplacer les chiffres d'une table de 4 colonnes et 4 lignes vers le haut tout en fusionnant les chiffres identiques, et elle affiche le nombre total de mouvements effectués pour y parvenir.</w:t>
      </w:r>
    </w:p>
    <w:p w14:paraId="1057C948" w14:textId="12D19777" w:rsidR="00A51364" w:rsidRDefault="00A51364" w:rsidP="00A51364"/>
    <w:p w14:paraId="0DAC6E93" w14:textId="5803C3B1" w:rsidR="00A51364" w:rsidRDefault="00A51364" w:rsidP="00A51364">
      <w:r>
        <w:rPr>
          <w:noProof/>
        </w:rPr>
        <w:drawing>
          <wp:inline distT="0" distB="0" distL="0" distR="0" wp14:anchorId="306984F9" wp14:editId="0A7AFA37">
            <wp:extent cx="5777834" cy="1025614"/>
            <wp:effectExtent l="0" t="0" r="127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812" cy="10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50C4" w14:textId="5C11E2BF" w:rsidR="00263002" w:rsidRDefault="00263002" w:rsidP="00A51364">
      <w:r>
        <w:t xml:space="preserve"> </w:t>
      </w:r>
    </w:p>
    <w:p w14:paraId="353494A6" w14:textId="24AAD36B" w:rsidR="00263002" w:rsidRDefault="00263002" w:rsidP="00A51364">
      <w:r>
        <w:t>Ensuite je veux vous expliquer l</w:t>
      </w:r>
      <w:r w:rsidR="006839DC">
        <w:t>a</w:t>
      </w:r>
      <w:r>
        <w:t xml:space="preserve"> fonctionne de tasse4 : </w:t>
      </w:r>
    </w:p>
    <w:p w14:paraId="3633D5D4" w14:textId="7D9EE69A" w:rsidR="00263002" w:rsidRDefault="00263002" w:rsidP="00A51364"/>
    <w:p w14:paraId="667CE31B" w14:textId="77777777" w:rsidR="00263002" w:rsidRDefault="00263002" w:rsidP="00263002">
      <w:r>
        <w:t>Cette fonction manipule ces nombres en les déplaçant vers la gauche et en fusionnant des nombres identiques. Elle renvoie ensuite une liste de 5 éléments contenant les nouveaux nombres ainsi que le nombre de déplacements nécessaires pour y parvenir.</w:t>
      </w:r>
    </w:p>
    <w:p w14:paraId="60217AFE" w14:textId="77777777" w:rsidR="00263002" w:rsidRDefault="00263002" w:rsidP="00263002"/>
    <w:p w14:paraId="7F784999" w14:textId="77777777" w:rsidR="00263002" w:rsidRDefault="00263002" w:rsidP="00263002">
      <w:r>
        <w:t xml:space="preserve">Le code commence par initialiser une variable </w:t>
      </w:r>
      <w:proofErr w:type="spellStart"/>
      <w:r>
        <w:t>nmove</w:t>
      </w:r>
      <w:proofErr w:type="spellEnd"/>
      <w:r>
        <w:t xml:space="preserve"> à 0, qui sera utilisée pour compter le nombre de mouvements nécessaires pour déplacer les nombres. Ensuite, il y a plusieurs blocs if qui déplacent les nombres en fonction de leur position actuelle dans l'ordre a, b, c et d.</w:t>
      </w:r>
    </w:p>
    <w:p w14:paraId="44AC5EEE" w14:textId="77777777" w:rsidR="00263002" w:rsidRDefault="00263002" w:rsidP="00263002"/>
    <w:p w14:paraId="23C29D1D" w14:textId="77777777" w:rsidR="00263002" w:rsidRDefault="00263002" w:rsidP="00263002">
      <w:r>
        <w:t xml:space="preserve">Si le nombre </w:t>
      </w:r>
      <w:proofErr w:type="spellStart"/>
      <w:r>
        <w:t>c est</w:t>
      </w:r>
      <w:proofErr w:type="spellEnd"/>
      <w:r>
        <w:t xml:space="preserve"> 0 et d est plus grand que 0, le code déplace d dans la position de c et met 0 dans la position de d. De même, si b est 0 et </w:t>
      </w:r>
      <w:proofErr w:type="spellStart"/>
      <w:r>
        <w:t>c est</w:t>
      </w:r>
      <w:proofErr w:type="spellEnd"/>
      <w:r>
        <w:t xml:space="preserve"> plus grand que 0, le code déplace c dans la position de b, d dans la position de c, et met 0 dans la position de d.</w:t>
      </w:r>
    </w:p>
    <w:p w14:paraId="7C123467" w14:textId="77777777" w:rsidR="00263002" w:rsidRDefault="00263002" w:rsidP="00263002"/>
    <w:p w14:paraId="61714F93" w14:textId="77777777" w:rsidR="00263002" w:rsidRDefault="00263002" w:rsidP="00263002">
      <w:r>
        <w:t>Le code poursuit cette logique pour les nombres a et b, a et b, b et c, et c et d. Si deux nombres adjacents sont identiques, le code les fusionne en doublant le nombre et en mettant 0 dans la position de l'autre nombre.</w:t>
      </w:r>
    </w:p>
    <w:p w14:paraId="5306937E" w14:textId="77777777" w:rsidR="00263002" w:rsidRDefault="00263002" w:rsidP="00263002"/>
    <w:p w14:paraId="3E55217D" w14:textId="77777777" w:rsidR="00263002" w:rsidRDefault="00263002" w:rsidP="00263002">
      <w:r>
        <w:t xml:space="preserve">Finalement, la fonction tasse_4 renvoie les quatre nombres dans un tableau ainsi que la variable </w:t>
      </w:r>
      <w:proofErr w:type="spellStart"/>
      <w:r>
        <w:t>nmove</w:t>
      </w:r>
      <w:proofErr w:type="spellEnd"/>
      <w:r>
        <w:t xml:space="preserve"> qui contient le nombre total de mouvements effectués pour déplacer les nombres.</w:t>
      </w:r>
    </w:p>
    <w:p w14:paraId="62F294A5" w14:textId="77777777" w:rsidR="00263002" w:rsidRDefault="00263002" w:rsidP="00263002"/>
    <w:p w14:paraId="540191D0" w14:textId="0F3D6EC9" w:rsidR="00263002" w:rsidRDefault="00263002" w:rsidP="00263002">
      <w:r>
        <w:t>Et enfin, cette fonction sert à déplacer quatre nombres vers la gauche et à fusionner des nombres identiques, en renvoyant une liste de 5 éléments contenant les nouveaux nombres et le nombre total de mouvements effectués pour y parvenir.</w:t>
      </w:r>
    </w:p>
    <w:p w14:paraId="58BEA5B9" w14:textId="7078A07E" w:rsidR="00263002" w:rsidRDefault="00263002" w:rsidP="00A51364">
      <w:r>
        <w:rPr>
          <w:noProof/>
        </w:rPr>
        <w:lastRenderedPageBreak/>
        <w:drawing>
          <wp:inline distT="0" distB="0" distL="0" distR="0" wp14:anchorId="4A2F5570" wp14:editId="2F5F276F">
            <wp:extent cx="5759450" cy="3056255"/>
            <wp:effectExtent l="0" t="0" r="635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F370" w14:textId="6BD4FEA7" w:rsidR="00263002" w:rsidRDefault="00263002" w:rsidP="00A51364"/>
    <w:p w14:paraId="653A4D3E" w14:textId="77777777" w:rsidR="00263002" w:rsidRDefault="00263002" w:rsidP="00A51364"/>
    <w:p w14:paraId="7044E54A" w14:textId="77777777" w:rsidR="00263002" w:rsidRPr="00263002" w:rsidRDefault="00263002" w:rsidP="00A51364">
      <w:pPr>
        <w:rPr>
          <w:lang w:val="fr-CH"/>
        </w:rPr>
      </w:pPr>
    </w:p>
    <w:p w14:paraId="46EBA9B5" w14:textId="77777777" w:rsidR="009319BC" w:rsidRDefault="009319BC" w:rsidP="009319BC">
      <w:pPr>
        <w:pStyle w:val="Titre3"/>
      </w:pPr>
      <w:bookmarkStart w:id="18" w:name="_Toc125451222"/>
      <w:r>
        <w:t>Point 1</w:t>
      </w:r>
      <w:bookmarkEnd w:id="18"/>
    </w:p>
    <w:p w14:paraId="59DA7179" w14:textId="77777777" w:rsidR="009319BC" w:rsidRDefault="009319BC" w:rsidP="009319BC">
      <w:pPr>
        <w:pStyle w:val="Titre3"/>
      </w:pPr>
      <w:bookmarkStart w:id="19" w:name="_Toc125451223"/>
      <w:r>
        <w:t>Point 2</w:t>
      </w:r>
      <w:bookmarkEnd w:id="19"/>
    </w:p>
    <w:p w14:paraId="2C401E4D" w14:textId="77777777" w:rsidR="009319BC" w:rsidRPr="009319BC" w:rsidRDefault="009319BC" w:rsidP="009319BC">
      <w:pPr>
        <w:pStyle w:val="Titre3"/>
      </w:pPr>
      <w:bookmarkStart w:id="20" w:name="_Toc125451224"/>
      <w:r>
        <w:t>Point …</w:t>
      </w:r>
      <w:bookmarkEnd w:id="20"/>
    </w:p>
    <w:bookmarkEnd w:id="13"/>
    <w:bookmarkEnd w:id="14"/>
    <w:bookmarkEnd w:id="15"/>
    <w:p w14:paraId="32D746AA" w14:textId="77777777" w:rsidR="00D23E24" w:rsidRDefault="00D23E24" w:rsidP="00D23E24">
      <w:pPr>
        <w:pStyle w:val="Help"/>
        <w:rPr>
          <w:b/>
          <w:u w:val="single"/>
        </w:rPr>
      </w:pPr>
    </w:p>
    <w:p w14:paraId="07BEC7AB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3CFEB1C7" w14:textId="77777777" w:rsidR="004D2F9B" w:rsidRDefault="004D2F9B" w:rsidP="004D2F9B">
      <w:pPr>
        <w:pStyle w:val="Titre1"/>
      </w:pPr>
      <w:bookmarkStart w:id="21" w:name="_Toc125451225"/>
      <w:bookmarkStart w:id="22" w:name="_Toc25553321"/>
      <w:bookmarkStart w:id="23" w:name="_Toc71691025"/>
      <w:r>
        <w:t>Tests</w:t>
      </w:r>
      <w:bookmarkEnd w:id="21"/>
    </w:p>
    <w:p w14:paraId="11F70426" w14:textId="16F97C85" w:rsidR="00CF39A8" w:rsidRDefault="004D2F9B" w:rsidP="0049659A">
      <w:pPr>
        <w:pStyle w:val="Titre2"/>
        <w:rPr>
          <w:i w:val="0"/>
          <w:iCs/>
        </w:rPr>
      </w:pPr>
      <w:bookmarkStart w:id="24" w:name="_Toc12545122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2"/>
      <w:r w:rsidR="0049659A" w:rsidRPr="00791020">
        <w:rPr>
          <w:i w:val="0"/>
          <w:iCs/>
        </w:rPr>
        <w:t>s effectués</w:t>
      </w:r>
      <w:bookmarkEnd w:id="23"/>
      <w:bookmarkEnd w:id="24"/>
    </w:p>
    <w:p w14:paraId="656B27E6" w14:textId="77777777" w:rsidR="00615296" w:rsidRDefault="00615296" w:rsidP="00615296">
      <w:r w:rsidRPr="00A51364">
        <w:t>https://icescrum.cpnv.ch/p/MA202320O/#/planning/3124/sprint/3126/details</w:t>
      </w:r>
    </w:p>
    <w:p w14:paraId="7C2AC53E" w14:textId="4B32581D" w:rsidR="00615296" w:rsidRPr="00615296" w:rsidRDefault="00615296" w:rsidP="00615296"/>
    <w:p w14:paraId="23791080" w14:textId="5AE69AD0" w:rsidR="00CF39A8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125451227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5BCE0BDB" w14:textId="467A2F27" w:rsidR="00615296" w:rsidRPr="00615296" w:rsidRDefault="00615296" w:rsidP="00615296">
      <w:r>
        <w:t>T</w:t>
      </w:r>
      <w:r w:rsidRPr="00615296">
        <w:t xml:space="preserve">ous les </w:t>
      </w:r>
      <w:r>
        <w:t>erreurs</w:t>
      </w:r>
      <w:r w:rsidRPr="00615296">
        <w:t xml:space="preserve"> réparés</w:t>
      </w:r>
      <w:r>
        <w:t>, programme sans erreur lors de rendre le sprint 2.</w:t>
      </w:r>
    </w:p>
    <w:p w14:paraId="03A13AAD" w14:textId="77777777" w:rsidR="00CF39A8" w:rsidRDefault="00AA0785" w:rsidP="00684B3D">
      <w:pPr>
        <w:pStyle w:val="Titre1"/>
        <w:tabs>
          <w:tab w:val="num" w:pos="360"/>
        </w:tabs>
      </w:pPr>
      <w:bookmarkStart w:id="28" w:name="_Toc25553328"/>
      <w:bookmarkStart w:id="29" w:name="_Toc71703263"/>
      <w:bookmarkStart w:id="30" w:name="_Toc125451228"/>
      <w:r w:rsidRPr="0049659A">
        <w:t>C</w:t>
      </w:r>
      <w:bookmarkEnd w:id="28"/>
      <w:bookmarkEnd w:id="29"/>
      <w:r w:rsidR="00684B3D">
        <w:t>onclusions</w:t>
      </w:r>
      <w:bookmarkEnd w:id="30"/>
    </w:p>
    <w:p w14:paraId="5B54B77E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5C1042E6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76E3617F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0C202D37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497355FF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68B6E842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4BF916E6" w14:textId="77777777" w:rsidR="00CF39A8" w:rsidRDefault="00AA0785" w:rsidP="00684B3D">
      <w:pPr>
        <w:pStyle w:val="Titre1"/>
        <w:tabs>
          <w:tab w:val="num" w:pos="360"/>
        </w:tabs>
      </w:pPr>
      <w:bookmarkStart w:id="31" w:name="_Toc71703264"/>
      <w:bookmarkStart w:id="32" w:name="_Toc125451229"/>
      <w:r w:rsidRPr="0049659A">
        <w:lastRenderedPageBreak/>
        <w:t>A</w:t>
      </w:r>
      <w:bookmarkEnd w:id="31"/>
      <w:r w:rsidR="00684B3D">
        <w:t>nnexes</w:t>
      </w:r>
      <w:bookmarkEnd w:id="32"/>
    </w:p>
    <w:p w14:paraId="2DF0571D" w14:textId="29DAF673" w:rsidR="00CF39A8" w:rsidRDefault="00AA0785" w:rsidP="00AA0785">
      <w:pPr>
        <w:pStyle w:val="Titre2"/>
        <w:rPr>
          <w:i w:val="0"/>
          <w:iCs/>
        </w:rPr>
      </w:pPr>
      <w:bookmarkStart w:id="33" w:name="_Toc71703265"/>
      <w:bookmarkStart w:id="34" w:name="_Toc125451230"/>
      <w:r w:rsidRPr="00791020">
        <w:rPr>
          <w:i w:val="0"/>
          <w:iCs/>
        </w:rPr>
        <w:t>Sources – Bibliographie</w:t>
      </w:r>
      <w:bookmarkEnd w:id="33"/>
      <w:bookmarkEnd w:id="34"/>
    </w:p>
    <w:p w14:paraId="1D6DFAA8" w14:textId="445376E6" w:rsidR="00E57FBA" w:rsidRDefault="00E57FBA" w:rsidP="00E57FBA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E57FBA">
        <w:rPr>
          <w:lang w:val="en-US"/>
        </w:rPr>
        <w:t>Youtube</w:t>
      </w:r>
      <w:proofErr w:type="spellEnd"/>
      <w:r w:rsidRPr="00E57FBA">
        <w:rPr>
          <w:lang w:val="en-US"/>
        </w:rPr>
        <w:t> :</w:t>
      </w:r>
      <w:proofErr w:type="gramEnd"/>
      <w:r w:rsidRPr="00E57FBA">
        <w:rPr>
          <w:lang w:val="en-US"/>
        </w:rPr>
        <w:t xml:space="preserve"> </w:t>
      </w:r>
      <w:hyperlink r:id="rId13" w:history="1">
        <w:r w:rsidRPr="009D6CA2"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https://www.youtube.com/watch?v=7EIvMsg5AWU&amp;list=PL-Hkw4CrSVq9Y_RP7Q9Kn-bgZvVdl1cBy</w:t>
        </w:r>
      </w:hyperlink>
    </w:p>
    <w:p w14:paraId="331C67BD" w14:textId="77777777" w:rsidR="00E57FBA" w:rsidRPr="00E57FBA" w:rsidRDefault="00E57FBA" w:rsidP="00E57FBA">
      <w:pPr>
        <w:rPr>
          <w:lang w:val="en-US"/>
        </w:rPr>
      </w:pPr>
    </w:p>
    <w:p w14:paraId="502D51C0" w14:textId="7EB241BF" w:rsidR="00E57FBA" w:rsidRPr="00E57FBA" w:rsidRDefault="00E57FBA" w:rsidP="00E57FBA">
      <w:pPr>
        <w:rPr>
          <w:lang w:val="fr-CH"/>
        </w:rPr>
      </w:pPr>
      <w:r w:rsidRPr="00E57FBA">
        <w:rPr>
          <w:lang w:val="fr-CH"/>
        </w:rPr>
        <w:t xml:space="preserve">Courses : </w:t>
      </w:r>
      <w:r w:rsidRPr="00E57FBA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fr-CH"/>
        </w:rPr>
        <w:t>https://www.freecodecamp.org/learn/scientific-computing-with-python/</w:t>
      </w:r>
    </w:p>
    <w:p w14:paraId="1BEB8BF1" w14:textId="2F3E21B6" w:rsidR="00E57FBA" w:rsidRDefault="00E57FBA" w:rsidP="00E57FBA">
      <w:r w:rsidRPr="00E57FBA">
        <w:t>Sites Web utiles</w:t>
      </w:r>
      <w:r>
        <w:t xml:space="preserve"> : </w:t>
      </w:r>
      <w:r w:rsidRPr="00E57FBA">
        <w:t>https://python.doctor/page-apprendre-creer-fonction-en-python</w:t>
      </w:r>
    </w:p>
    <w:p w14:paraId="65D00EE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30"/>
      <w:bookmarkStart w:id="36" w:name="_Toc71703266"/>
      <w:bookmarkStart w:id="37" w:name="_Toc125451231"/>
      <w:r w:rsidRPr="00791020">
        <w:rPr>
          <w:i w:val="0"/>
          <w:iCs/>
        </w:rPr>
        <w:t xml:space="preserve">Journal de bord </w:t>
      </w:r>
      <w:bookmarkEnd w:id="35"/>
      <w:bookmarkEnd w:id="36"/>
      <w:r w:rsidR="00E109AA">
        <w:rPr>
          <w:i w:val="0"/>
          <w:iCs/>
        </w:rPr>
        <w:t>du projet</w:t>
      </w:r>
      <w:bookmarkEnd w:id="37"/>
    </w:p>
    <w:p w14:paraId="79D8F574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29A4E8C3" w14:textId="77777777" w:rsidTr="002C6F74">
        <w:tc>
          <w:tcPr>
            <w:tcW w:w="1134" w:type="dxa"/>
          </w:tcPr>
          <w:p w14:paraId="134D6A2A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1BEE8D06" w14:textId="77777777" w:rsidR="00E109AA" w:rsidRPr="005F2769" w:rsidRDefault="002C6F74" w:rsidP="00F53ED8">
            <w:pPr>
              <w:rPr>
                <w:b/>
              </w:rPr>
            </w:pPr>
            <w:proofErr w:type="spellStart"/>
            <w:r>
              <w:rPr>
                <w:b/>
              </w:rPr>
              <w:t>Evénement</w:t>
            </w:r>
            <w:proofErr w:type="spellEnd"/>
            <w:r w:rsidR="00E109AA">
              <w:rPr>
                <w:b/>
              </w:rPr>
              <w:t xml:space="preserve"> </w:t>
            </w:r>
          </w:p>
        </w:tc>
      </w:tr>
      <w:tr w:rsidR="002C6F74" w14:paraId="386104B3" w14:textId="77777777" w:rsidTr="002C6F74">
        <w:tc>
          <w:tcPr>
            <w:tcW w:w="1134" w:type="dxa"/>
          </w:tcPr>
          <w:p w14:paraId="3682428E" w14:textId="77777777" w:rsidR="00E109AA" w:rsidRDefault="00E109AA" w:rsidP="00F53ED8"/>
        </w:tc>
        <w:tc>
          <w:tcPr>
            <w:tcW w:w="7652" w:type="dxa"/>
          </w:tcPr>
          <w:p w14:paraId="3E400087" w14:textId="77777777" w:rsidR="00E109AA" w:rsidRDefault="00E109AA" w:rsidP="00F53ED8"/>
        </w:tc>
      </w:tr>
    </w:tbl>
    <w:p w14:paraId="7CFE0FB4" w14:textId="77777777" w:rsidR="00591119" w:rsidRDefault="00591119" w:rsidP="00591119">
      <w:pPr>
        <w:rPr>
          <w:szCs w:val="14"/>
        </w:rPr>
      </w:pPr>
    </w:p>
    <w:p w14:paraId="39AD73F0" w14:textId="77777777" w:rsidR="000C04E2" w:rsidRPr="00791020" w:rsidRDefault="000C04E2" w:rsidP="000C04E2">
      <w:pPr>
        <w:pStyle w:val="Titre2"/>
        <w:rPr>
          <w:i w:val="0"/>
          <w:iCs/>
        </w:rPr>
      </w:pPr>
      <w:r>
        <w:rPr>
          <w:i w:val="0"/>
          <w:iCs/>
        </w:rPr>
        <w:t>Journal de travail</w:t>
      </w:r>
    </w:p>
    <w:p w14:paraId="4E45884B" w14:textId="77777777" w:rsidR="000C04E2" w:rsidRDefault="000C04E2" w:rsidP="000C04E2"/>
    <w:tbl>
      <w:tblPr>
        <w:tblpPr w:leftFromText="141" w:rightFromText="141" w:vertAnchor="text" w:horzAnchor="margin" w:tblpXSpec="center" w:tblpY="-33"/>
        <w:tblW w:w="102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9"/>
        <w:gridCol w:w="1000"/>
        <w:gridCol w:w="1003"/>
        <w:gridCol w:w="1425"/>
        <w:gridCol w:w="3028"/>
        <w:gridCol w:w="2277"/>
      </w:tblGrid>
      <w:tr w:rsidR="00263002" w:rsidRPr="00B2380A" w14:paraId="55D9F46A" w14:textId="77777777" w:rsidTr="00263002">
        <w:trPr>
          <w:trHeight w:val="202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DD07D2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bookmarkStart w:id="38" w:name="RANGE!A6"/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Jour</w:t>
            </w:r>
            <w:bookmarkEnd w:id="38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81D6D5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Semaine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1B9786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Temps [h]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90C9F8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Type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A10437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Description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2B72A5" w14:textId="77777777" w:rsidR="00263002" w:rsidRPr="00B2380A" w:rsidRDefault="00263002" w:rsidP="00263002">
            <w:pPr>
              <w:jc w:val="center"/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b/>
                <w:bCs/>
                <w:color w:val="000000"/>
                <w:szCs w:val="24"/>
                <w:lang w:val="fr-CH" w:eastAsia="fr-CH"/>
              </w:rPr>
              <w:t>Remarques</w:t>
            </w:r>
          </w:p>
        </w:tc>
      </w:tr>
      <w:tr w:rsidR="00263002" w:rsidRPr="00B2380A" w14:paraId="6F7B476C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2637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szCs w:val="24"/>
              </w:rPr>
              <w:t>01.02.2023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FC29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8472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1,5h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ECDDC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C1BDB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Maquette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7D78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47AF5E3F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FEA7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szCs w:val="24"/>
              </w:rPr>
              <w:t>03.02.2023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280E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483D8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5h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2B862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42F3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Affichage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1DDC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19A35540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F6676" w14:textId="77777777" w:rsidR="00263002" w:rsidRPr="00B2380A" w:rsidRDefault="00263002" w:rsidP="00263002">
            <w:pPr>
              <w:rPr>
                <w:rFonts w:cs="Arial"/>
                <w:szCs w:val="24"/>
              </w:rPr>
            </w:pPr>
            <w:r w:rsidRPr="00B2380A">
              <w:rPr>
                <w:rFonts w:cs="Arial"/>
                <w:szCs w:val="24"/>
              </w:rPr>
              <w:t>08.02.2023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A92F6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4B5E4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1,5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2D375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6EAF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Affichage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21B04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CC7A81B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0A4833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szCs w:val="24"/>
              </w:rPr>
              <w:t>10.02.2023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09F1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4625D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5h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E734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987C5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Rendre maquette + projet avec </w:t>
            </w:r>
            <w:proofErr w:type="gramStart"/>
            <w:r>
              <w:rPr>
                <w:rFonts w:cs="Arial"/>
                <w:color w:val="000000"/>
                <w:szCs w:val="24"/>
                <w:lang w:val="fr-CH" w:eastAsia="fr-CH"/>
              </w:rPr>
              <w:t>le fonctions</w:t>
            </w:r>
            <w:proofErr w:type="gramEnd"/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A58A6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501ADFFE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8D872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22.02.2023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4F9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DA328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1h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8FD76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8018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Avancement dans le programme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EE599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AD9AD56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00311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24.02.2023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27D51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E539C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4h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A5094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20D7D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Avancement dans le programme + </w:t>
            </w:r>
            <w:proofErr w:type="spellStart"/>
            <w:r>
              <w:rPr>
                <w:rFonts w:cs="Arial"/>
                <w:color w:val="000000"/>
                <w:szCs w:val="24"/>
                <w:lang w:val="fr-CH" w:eastAsia="fr-CH"/>
              </w:rPr>
              <w:t>iceScrum</w:t>
            </w:r>
            <w:proofErr w:type="spellEnd"/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C587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7F580F2D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B7E4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01.03.2023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75E6E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E5B22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1,5h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AF187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C181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Avancement dans le programme + </w:t>
            </w:r>
            <w:proofErr w:type="spellStart"/>
            <w:r>
              <w:rPr>
                <w:rFonts w:cs="Arial"/>
                <w:color w:val="000000"/>
                <w:szCs w:val="24"/>
                <w:lang w:val="fr-CH" w:eastAsia="fr-CH"/>
              </w:rPr>
              <w:t>iceScrum</w:t>
            </w:r>
            <w:proofErr w:type="spellEnd"/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szCs w:val="24"/>
                <w:lang w:val="fr-CH" w:eastAsia="fr-CH"/>
              </w:rPr>
              <w:t>Github</w:t>
            </w:r>
            <w:proofErr w:type="spellEnd"/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C3633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3691FDD5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2A94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03.03.2023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D6C1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7D591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-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8EC26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84AC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Absente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A112E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4209D449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3B257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07.03.2023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D84E8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06ED4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-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89DD9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C57B5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Absente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BEB5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053D9F53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1C6A5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10.03.2023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E5E6A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8E45F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>5h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DDE84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E24CD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>
              <w:rPr>
                <w:rFonts w:cs="Arial"/>
                <w:color w:val="000000"/>
                <w:szCs w:val="24"/>
                <w:lang w:val="fr-CH" w:eastAsia="fr-CH"/>
              </w:rPr>
              <w:t xml:space="preserve">Fin sprint + </w:t>
            </w:r>
            <w:proofErr w:type="spellStart"/>
            <w:r>
              <w:rPr>
                <w:rFonts w:cs="Arial"/>
                <w:color w:val="000000"/>
                <w:szCs w:val="24"/>
                <w:lang w:val="fr-CH" w:eastAsia="fr-CH"/>
              </w:rPr>
              <w:t>Rndre</w:t>
            </w:r>
            <w:proofErr w:type="spellEnd"/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6A4D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9F738FC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EBE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6B71B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B72A1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9730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E22D7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B6965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60B9527E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E79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EC06F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932B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BB93A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ADA1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ABED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367B88F3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E91AD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774E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F68B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DF051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90149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3074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D83C382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9304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1D7E5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4450E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A1442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1093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0C71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ABA564F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0248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506E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6EC43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2BB74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274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6D732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41C53617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DD091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72989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144F6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F6331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D0FC3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983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069AB8C5" w14:textId="77777777" w:rsidTr="00263002">
        <w:trPr>
          <w:trHeight w:val="121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8E33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1FDDD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4E04D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DBBB8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6234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F2EFF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  <w:tr w:rsidR="00263002" w:rsidRPr="00B2380A" w14:paraId="20479F55" w14:textId="77777777" w:rsidTr="00263002">
        <w:trPr>
          <w:trHeight w:val="87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FFA8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C2AB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1707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3998" w14:textId="77777777" w:rsidR="00263002" w:rsidRPr="00B2380A" w:rsidRDefault="00263002" w:rsidP="00263002">
            <w:pPr>
              <w:jc w:val="center"/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92BBA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  <w:r w:rsidRPr="00B2380A">
              <w:rPr>
                <w:rFonts w:cs="Arial"/>
                <w:color w:val="000000"/>
                <w:szCs w:val="24"/>
                <w:lang w:val="fr-CH" w:eastAsia="fr-CH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F3830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  <w:p w14:paraId="573B7D6D" w14:textId="77777777" w:rsidR="00263002" w:rsidRPr="00B2380A" w:rsidRDefault="00263002" w:rsidP="00263002">
            <w:pPr>
              <w:rPr>
                <w:rFonts w:cs="Arial"/>
                <w:color w:val="000000"/>
                <w:szCs w:val="24"/>
                <w:lang w:val="fr-CH" w:eastAsia="fr-CH"/>
              </w:rPr>
            </w:pPr>
          </w:p>
        </w:tc>
      </w:tr>
    </w:tbl>
    <w:p w14:paraId="799E7652" w14:textId="77777777" w:rsidR="000C04E2" w:rsidRPr="00B2380A" w:rsidRDefault="000C04E2" w:rsidP="00591119">
      <w:pPr>
        <w:rPr>
          <w:rFonts w:cs="Arial"/>
          <w:szCs w:val="24"/>
        </w:rPr>
      </w:pPr>
    </w:p>
    <w:sectPr w:rsidR="000C04E2" w:rsidRPr="00B2380A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E6968" w14:textId="77777777" w:rsidR="004A2AF2" w:rsidRDefault="004A2AF2">
      <w:r>
        <w:separator/>
      </w:r>
    </w:p>
  </w:endnote>
  <w:endnote w:type="continuationSeparator" w:id="0">
    <w:p w14:paraId="66C6615C" w14:textId="77777777" w:rsidR="004A2AF2" w:rsidRDefault="004A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D1A8" w14:textId="27F80380" w:rsidR="00DB2183" w:rsidRDefault="00263002">
    <w:pPr>
      <w:pStyle w:val="Pieddepage"/>
      <w:pBdr>
        <w:top w:val="single" w:sz="4" w:space="1" w:color="auto"/>
      </w:pBdr>
    </w:pPr>
    <w:r>
      <w:t xml:space="preserve">Fakime </w:t>
    </w:r>
    <w:proofErr w:type="spellStart"/>
    <w:r>
      <w:t>Nur</w:t>
    </w:r>
    <w:proofErr w:type="spellEnd"/>
    <w:r>
      <w:t xml:space="preserve"> Ozdemir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0C04E2">
      <w:rPr>
        <w:rStyle w:val="Numrodepage"/>
        <w:noProof/>
      </w:rPr>
      <w:t>5</w:t>
    </w:r>
    <w:r w:rsidR="00DB2183">
      <w:rPr>
        <w:rStyle w:val="Numrodepage"/>
      </w:rPr>
      <w:fldChar w:fldCharType="end"/>
    </w:r>
    <w:r w:rsidR="00DB2183">
      <w:tab/>
    </w:r>
    <w:r w:rsidR="000F7745">
      <w:rPr>
        <w:noProof/>
      </w:rPr>
      <w:fldChar w:fldCharType="begin"/>
    </w:r>
    <w:r w:rsidR="000F7745">
      <w:rPr>
        <w:noProof/>
      </w:rPr>
      <w:instrText xml:space="preserve"> SAVEDATE  \* MERGEFORMAT </w:instrText>
    </w:r>
    <w:r w:rsidR="000F7745">
      <w:rPr>
        <w:noProof/>
      </w:rPr>
      <w:fldChar w:fldCharType="separate"/>
    </w:r>
    <w:r w:rsidR="00615296">
      <w:rPr>
        <w:noProof/>
      </w:rPr>
      <w:t>10/03/2023 18:27:00</w:t>
    </w:r>
    <w:r w:rsidR="000F7745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776A" w14:textId="77777777" w:rsidR="004A2AF2" w:rsidRDefault="004A2AF2">
      <w:r>
        <w:separator/>
      </w:r>
    </w:p>
  </w:footnote>
  <w:footnote w:type="continuationSeparator" w:id="0">
    <w:p w14:paraId="75042C92" w14:textId="77777777" w:rsidR="004A2AF2" w:rsidRDefault="004A2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CDF8" w14:textId="1A985D48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2C84678E" wp14:editId="6E858A79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3002">
      <w:rPr>
        <w:rFonts w:ascii="Impact" w:hAnsi="Impact"/>
        <w:b/>
        <w:bCs/>
        <w:noProof/>
        <w:sz w:val="36"/>
        <w:u w:val="single"/>
      </w:rPr>
      <w:t>2048</w:t>
    </w:r>
  </w:p>
  <w:p w14:paraId="5B3B8BEB" w14:textId="77777777"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73741">
    <w:abstractNumId w:val="25"/>
  </w:num>
  <w:num w:numId="2" w16cid:durableId="1352996179">
    <w:abstractNumId w:val="1"/>
  </w:num>
  <w:num w:numId="3" w16cid:durableId="1638491345">
    <w:abstractNumId w:val="7"/>
  </w:num>
  <w:num w:numId="4" w16cid:durableId="1238519380">
    <w:abstractNumId w:val="23"/>
  </w:num>
  <w:num w:numId="5" w16cid:durableId="776171174">
    <w:abstractNumId w:val="17"/>
  </w:num>
  <w:num w:numId="6" w16cid:durableId="1352756639">
    <w:abstractNumId w:val="8"/>
  </w:num>
  <w:num w:numId="7" w16cid:durableId="113335331">
    <w:abstractNumId w:val="19"/>
  </w:num>
  <w:num w:numId="8" w16cid:durableId="937055760">
    <w:abstractNumId w:val="27"/>
  </w:num>
  <w:num w:numId="9" w16cid:durableId="867182382">
    <w:abstractNumId w:val="4"/>
  </w:num>
  <w:num w:numId="10" w16cid:durableId="1784497661">
    <w:abstractNumId w:val="12"/>
  </w:num>
  <w:num w:numId="11" w16cid:durableId="524447620">
    <w:abstractNumId w:val="16"/>
  </w:num>
  <w:num w:numId="12" w16cid:durableId="1574899575">
    <w:abstractNumId w:val="13"/>
  </w:num>
  <w:num w:numId="13" w16cid:durableId="1144930889">
    <w:abstractNumId w:val="22"/>
  </w:num>
  <w:num w:numId="14" w16cid:durableId="1246262318">
    <w:abstractNumId w:val="0"/>
  </w:num>
  <w:num w:numId="15" w16cid:durableId="1765224935">
    <w:abstractNumId w:val="2"/>
  </w:num>
  <w:num w:numId="16" w16cid:durableId="1008563911">
    <w:abstractNumId w:val="11"/>
  </w:num>
  <w:num w:numId="17" w16cid:durableId="1707366879">
    <w:abstractNumId w:val="5"/>
  </w:num>
  <w:num w:numId="18" w16cid:durableId="1222596673">
    <w:abstractNumId w:val="26"/>
  </w:num>
  <w:num w:numId="19" w16cid:durableId="439299751">
    <w:abstractNumId w:val="21"/>
  </w:num>
  <w:num w:numId="20" w16cid:durableId="1799639703">
    <w:abstractNumId w:val="28"/>
  </w:num>
  <w:num w:numId="21" w16cid:durableId="1247882431">
    <w:abstractNumId w:val="18"/>
  </w:num>
  <w:num w:numId="22" w16cid:durableId="646590699">
    <w:abstractNumId w:val="24"/>
  </w:num>
  <w:num w:numId="23" w16cid:durableId="1203514626">
    <w:abstractNumId w:val="10"/>
  </w:num>
  <w:num w:numId="24" w16cid:durableId="1228495052">
    <w:abstractNumId w:val="15"/>
  </w:num>
  <w:num w:numId="25" w16cid:durableId="1751273441">
    <w:abstractNumId w:val="3"/>
  </w:num>
  <w:num w:numId="26" w16cid:durableId="605116687">
    <w:abstractNumId w:val="14"/>
  </w:num>
  <w:num w:numId="27" w16cid:durableId="2043287546">
    <w:abstractNumId w:val="9"/>
  </w:num>
  <w:num w:numId="28" w16cid:durableId="1333484933">
    <w:abstractNumId w:val="20"/>
  </w:num>
  <w:num w:numId="29" w16cid:durableId="186613804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27"/>
    <w:rsid w:val="00046B84"/>
    <w:rsid w:val="0005613A"/>
    <w:rsid w:val="000C04E2"/>
    <w:rsid w:val="000C7908"/>
    <w:rsid w:val="000F7745"/>
    <w:rsid w:val="00106180"/>
    <w:rsid w:val="00110ABF"/>
    <w:rsid w:val="00124E46"/>
    <w:rsid w:val="00130791"/>
    <w:rsid w:val="00151071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63002"/>
    <w:rsid w:val="00274746"/>
    <w:rsid w:val="00281546"/>
    <w:rsid w:val="00297836"/>
    <w:rsid w:val="002A1DB5"/>
    <w:rsid w:val="002B1F85"/>
    <w:rsid w:val="002C4C01"/>
    <w:rsid w:val="002C6F74"/>
    <w:rsid w:val="002E26C9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A2AF2"/>
    <w:rsid w:val="004C1895"/>
    <w:rsid w:val="004C38FB"/>
    <w:rsid w:val="004D2F9B"/>
    <w:rsid w:val="004F521F"/>
    <w:rsid w:val="00505EF8"/>
    <w:rsid w:val="005143EF"/>
    <w:rsid w:val="00577704"/>
    <w:rsid w:val="00591119"/>
    <w:rsid w:val="005A598A"/>
    <w:rsid w:val="005B43CB"/>
    <w:rsid w:val="005C5523"/>
    <w:rsid w:val="005D2FCF"/>
    <w:rsid w:val="005E1E76"/>
    <w:rsid w:val="005F2769"/>
    <w:rsid w:val="00603A63"/>
    <w:rsid w:val="00615296"/>
    <w:rsid w:val="006226C6"/>
    <w:rsid w:val="00637ABF"/>
    <w:rsid w:val="00641AD2"/>
    <w:rsid w:val="00647782"/>
    <w:rsid w:val="006679E6"/>
    <w:rsid w:val="00682F47"/>
    <w:rsid w:val="006839DC"/>
    <w:rsid w:val="00684B3D"/>
    <w:rsid w:val="006D6FCE"/>
    <w:rsid w:val="006E2C58"/>
    <w:rsid w:val="006F2F14"/>
    <w:rsid w:val="00716E7F"/>
    <w:rsid w:val="00726EB7"/>
    <w:rsid w:val="00732E3D"/>
    <w:rsid w:val="0075205B"/>
    <w:rsid w:val="0076568A"/>
    <w:rsid w:val="007676A0"/>
    <w:rsid w:val="00782186"/>
    <w:rsid w:val="00791020"/>
    <w:rsid w:val="00797537"/>
    <w:rsid w:val="007A2CC8"/>
    <w:rsid w:val="007B558F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D7C00"/>
    <w:rsid w:val="009F64CF"/>
    <w:rsid w:val="00A14804"/>
    <w:rsid w:val="00A3062E"/>
    <w:rsid w:val="00A51364"/>
    <w:rsid w:val="00A70F6A"/>
    <w:rsid w:val="00AA0785"/>
    <w:rsid w:val="00AE470C"/>
    <w:rsid w:val="00B2380A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57FBA"/>
    <w:rsid w:val="00E63311"/>
    <w:rsid w:val="00E875BE"/>
    <w:rsid w:val="00ED3A54"/>
    <w:rsid w:val="00ED50C4"/>
    <w:rsid w:val="00F028FF"/>
    <w:rsid w:val="00F4663F"/>
    <w:rsid w:val="00F53ED8"/>
    <w:rsid w:val="00F760A9"/>
    <w:rsid w:val="00FA4E27"/>
    <w:rsid w:val="00FC02AA"/>
    <w:rsid w:val="00FC3419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365062"/>
  <w14:defaultImageDpi w14:val="300"/>
  <w15:chartTrackingRefBased/>
  <w15:docId w15:val="{42BA54DA-E64F-B941-920F-4A20831D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7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995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487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8754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506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6447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06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57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203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51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2369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7EIvMsg5AWU&amp;list=PL-Hkw4CrSVq9Y_RP7Q9Kn-bgZvVdl1cB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kimeozdemir/Downloads/Document%20de%20projets%20ICT431-2023%20V1.1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 (1).dotx</Template>
  <TotalTime>78</TotalTime>
  <Pages>7</Pages>
  <Words>1446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9386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Microsoft Office User</dc:creator>
  <cp:keywords/>
  <cp:lastModifiedBy>OZDEMIR Fakime-Nur</cp:lastModifiedBy>
  <cp:revision>6</cp:revision>
  <cp:lastPrinted>2004-09-01T12:58:00Z</cp:lastPrinted>
  <dcterms:created xsi:type="dcterms:W3CDTF">2023-03-10T13:29:00Z</dcterms:created>
  <dcterms:modified xsi:type="dcterms:W3CDTF">2023-03-10T17:36:00Z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